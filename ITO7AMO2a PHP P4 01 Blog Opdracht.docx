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CB" w:rsidRDefault="00BC6E15" w:rsidP="00416CCB">
      <w:pPr>
        <w:pStyle w:val="Titel"/>
        <w:pBdr>
          <w:top w:val="dotted" w:sz="2" w:space="0" w:color="632423" w:themeColor="accent2" w:themeShade="80"/>
        </w:pBdr>
        <w:rPr>
          <w:b/>
          <w:bCs/>
        </w:rPr>
      </w:pPr>
      <w:r>
        <w:t>PHP 01</w:t>
      </w:r>
      <w:r w:rsidR="00F8380F">
        <w:t xml:space="preserve">: </w:t>
      </w:r>
      <w:r w:rsidR="00F8380F">
        <w:rPr>
          <w:bCs/>
        </w:rPr>
        <w:t>Blog</w:t>
      </w:r>
    </w:p>
    <w:p w:rsidR="00416CCB" w:rsidRDefault="00BC6E15" w:rsidP="00416CCB">
      <w:pPr>
        <w:pStyle w:val="Subtitel"/>
      </w:pPr>
      <w:r>
        <w:t>Periode 04</w:t>
      </w:r>
    </w:p>
    <w:p w:rsidR="00E95174" w:rsidRDefault="00FE2CA7" w:rsidP="00416CC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Maak een blog in PHP die aan de volgende eisen voldoet:</w:t>
      </w:r>
    </w:p>
    <w:p w:rsidR="00FE2CA7" w:rsidRDefault="00FE2CA7" w:rsidP="00416CCB">
      <w:pPr>
        <w:rPr>
          <w:rFonts w:ascii="Palatino Linotype" w:hAnsi="Palatino Linotype"/>
        </w:rPr>
      </w:pPr>
    </w:p>
    <w:p w:rsidR="00FE2CA7" w:rsidRDefault="00F8380F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Dient om T</w:t>
      </w:r>
      <w:r w:rsidR="00FE2CA7">
        <w:rPr>
          <w:rFonts w:ascii="Palatino Linotype" w:hAnsi="Palatino Linotype"/>
        </w:rPr>
        <w:t>ake</w:t>
      </w:r>
      <w:r w:rsidR="002F1E6E">
        <w:rPr>
          <w:rFonts w:ascii="Palatino Linotype" w:hAnsi="Palatino Linotype"/>
        </w:rPr>
        <w:t>n bij te houden, en is dus een T</w:t>
      </w:r>
      <w:r w:rsidR="00FE2CA7">
        <w:rPr>
          <w:rFonts w:ascii="Palatino Linotype" w:hAnsi="Palatino Linotype"/>
        </w:rPr>
        <w:t>akenlijst</w:t>
      </w:r>
    </w:p>
    <w:p w:rsidR="00FE2CA7" w:rsidRDefault="00F8380F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Een overzicht van bestaande T</w:t>
      </w:r>
      <w:r w:rsidR="00FE2CA7">
        <w:rPr>
          <w:rFonts w:ascii="Palatino Linotype" w:hAnsi="Palatino Linotype"/>
        </w:rPr>
        <w:t xml:space="preserve">aken </w:t>
      </w:r>
      <w:r>
        <w:rPr>
          <w:rFonts w:ascii="Palatino Linotype" w:hAnsi="Palatino Linotype"/>
        </w:rPr>
        <w:t>kan getoond worden</w:t>
      </w:r>
    </w:p>
    <w:p w:rsidR="00FE2CA7" w:rsidRDefault="00F8380F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Nieuwe T</w:t>
      </w:r>
      <w:r w:rsidR="00FE2CA7">
        <w:rPr>
          <w:rFonts w:ascii="Palatino Linotype" w:hAnsi="Palatino Linotype"/>
        </w:rPr>
        <w:t xml:space="preserve">aken kunnen </w:t>
      </w:r>
      <w:r w:rsidR="002F1E6E">
        <w:rPr>
          <w:rFonts w:ascii="Palatino Linotype" w:hAnsi="Palatino Linotype"/>
        </w:rPr>
        <w:t xml:space="preserve">toegevoegd </w:t>
      </w:r>
      <w:r>
        <w:rPr>
          <w:rFonts w:ascii="Palatino Linotype" w:hAnsi="Palatino Linotype"/>
        </w:rPr>
        <w:t>worden</w:t>
      </w:r>
    </w:p>
    <w:p w:rsidR="00FE2CA7" w:rsidRDefault="00F8380F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Bestaande Taken kunnen bewerkt worden</w:t>
      </w:r>
    </w:p>
    <w:p w:rsidR="00FE2CA7" w:rsidRDefault="00F8380F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Bestaande</w:t>
      </w:r>
      <w:r w:rsidR="00FE2CA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Taken</w:t>
      </w:r>
      <w:r w:rsidR="00FE2CA7">
        <w:rPr>
          <w:rFonts w:ascii="Palatino Linotype" w:hAnsi="Palatino Linotype"/>
        </w:rPr>
        <w:t xml:space="preserve"> kunnen </w:t>
      </w:r>
      <w:r w:rsidR="00D932BE">
        <w:rPr>
          <w:rFonts w:ascii="Palatino Linotype" w:hAnsi="Palatino Linotype"/>
        </w:rPr>
        <w:t>verwijderd</w:t>
      </w:r>
      <w:r>
        <w:rPr>
          <w:rFonts w:ascii="Palatino Linotype" w:hAnsi="Palatino Linotype"/>
        </w:rPr>
        <w:t xml:space="preserve"> worden</w:t>
      </w:r>
    </w:p>
    <w:p w:rsidR="00FE2CA7" w:rsidRDefault="00FE2CA7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Een Taak bestaat</w:t>
      </w:r>
      <w:r w:rsidR="00186AE6">
        <w:rPr>
          <w:rFonts w:ascii="Palatino Linotype" w:hAnsi="Palatino Linotype"/>
        </w:rPr>
        <w:t xml:space="preserve"> tenminste uit: een Titel, Inhoud en Datum</w:t>
      </w:r>
    </w:p>
    <w:p w:rsidR="00FE2CA7" w:rsidRDefault="00FE2CA7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 </w:t>
      </w:r>
      <w:proofErr w:type="spellStart"/>
      <w:r>
        <w:rPr>
          <w:rFonts w:ascii="Palatino Linotype" w:hAnsi="Palatino Linotype"/>
        </w:rPr>
        <w:t>Layout</w:t>
      </w:r>
      <w:proofErr w:type="spellEnd"/>
      <w:r>
        <w:rPr>
          <w:rFonts w:ascii="Palatino Linotype" w:hAnsi="Palatino Linotype"/>
        </w:rPr>
        <w:t xml:space="preserve"> (view) moet minimaal zijn, dus zo eenvoudig mogelijk</w:t>
      </w:r>
    </w:p>
    <w:p w:rsidR="007F73D4" w:rsidRPr="007F73D4" w:rsidRDefault="00FE2CA7" w:rsidP="007F73D4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 code moet minimaal zijn, dus zo eenvoudig mogelijk</w:t>
      </w:r>
      <w:r w:rsidR="00F8380F">
        <w:rPr>
          <w:rFonts w:ascii="Palatino Linotype" w:hAnsi="Palatino Linotype"/>
        </w:rPr>
        <w:t>, maar wel leesbaar en logisch</w:t>
      </w:r>
    </w:p>
    <w:p w:rsidR="00FE2CA7" w:rsidRDefault="00F8380F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 applicatie maakt</w:t>
      </w:r>
      <w:r w:rsidR="00FE2CA7">
        <w:rPr>
          <w:rFonts w:ascii="Palatino Linotype" w:hAnsi="Palatino Linotype"/>
        </w:rPr>
        <w:t xml:space="preserve"> gebruik van een database</w:t>
      </w:r>
    </w:p>
    <w:p w:rsidR="00FE2CA7" w:rsidRPr="00F8380F" w:rsidRDefault="00FE2CA7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 w:rsidRPr="00F8380F">
        <w:rPr>
          <w:rFonts w:ascii="Palatino Linotype" w:hAnsi="Palatino Linotype"/>
        </w:rPr>
        <w:t>Ook d</w:t>
      </w:r>
      <w:r w:rsidR="004F0CC8" w:rsidRPr="00F8380F">
        <w:rPr>
          <w:rFonts w:ascii="Palatino Linotype" w:hAnsi="Palatino Linotype"/>
        </w:rPr>
        <w:t>e SQL code moet eenvoudig zijn</w:t>
      </w:r>
      <w:r w:rsidR="00F8380F" w:rsidRPr="00F8380F">
        <w:rPr>
          <w:rFonts w:ascii="Palatino Linotype" w:hAnsi="Palatino Linotype"/>
        </w:rPr>
        <w:t>, maar wel leesbaar en logisch</w:t>
      </w:r>
    </w:p>
    <w:p w:rsidR="004F0CC8" w:rsidRDefault="004F0CC8" w:rsidP="00FE2CA7">
      <w:pPr>
        <w:pStyle w:val="Lijstalinea"/>
        <w:numPr>
          <w:ilvl w:val="0"/>
          <w:numId w:val="2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 code moet makkelijk uit te breiden zijn, met nieuwe functionaliteiten</w:t>
      </w:r>
    </w:p>
    <w:p w:rsidR="00FE2CA7" w:rsidRDefault="00FE2CA7" w:rsidP="00FE2CA7">
      <w:pPr>
        <w:rPr>
          <w:rFonts w:ascii="Palatino Linotype" w:hAnsi="Palatino Linotype"/>
        </w:rPr>
      </w:pPr>
    </w:p>
    <w:p w:rsidR="00FE2CA7" w:rsidRDefault="00FE2CA7" w:rsidP="00FE2CA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Er moet verschillende versie gemaakt worden:</w:t>
      </w:r>
    </w:p>
    <w:p w:rsidR="00FE2CA7" w:rsidRPr="004F0CC8" w:rsidRDefault="00FE2CA7" w:rsidP="004F0CC8">
      <w:pPr>
        <w:pStyle w:val="Lijstalinea"/>
        <w:numPr>
          <w:ilvl w:val="0"/>
          <w:numId w:val="25"/>
        </w:numPr>
        <w:rPr>
          <w:rFonts w:ascii="Palatino Linotype" w:hAnsi="Palatino Linotype"/>
        </w:rPr>
      </w:pPr>
      <w:r w:rsidRPr="004F0CC8">
        <w:rPr>
          <w:rFonts w:ascii="Palatino Linotype" w:hAnsi="Palatino Linotype"/>
        </w:rPr>
        <w:t xml:space="preserve">Een versie in PHP </w:t>
      </w:r>
      <w:r w:rsidR="002F1E6E">
        <w:rPr>
          <w:rFonts w:ascii="Palatino Linotype" w:hAnsi="Palatino Linotype"/>
        </w:rPr>
        <w:t>zonder classes en zonder PDO</w:t>
      </w:r>
    </w:p>
    <w:p w:rsidR="004F0CC8" w:rsidRPr="004F0CC8" w:rsidRDefault="004F0CC8" w:rsidP="004F0CC8">
      <w:pPr>
        <w:pStyle w:val="Lijstalinea"/>
        <w:numPr>
          <w:ilvl w:val="0"/>
          <w:numId w:val="25"/>
        </w:numPr>
        <w:rPr>
          <w:rFonts w:ascii="Palatino Linotype" w:hAnsi="Palatino Linotype"/>
        </w:rPr>
      </w:pPr>
      <w:r w:rsidRPr="004F0CC8">
        <w:rPr>
          <w:rFonts w:ascii="Palatino Linotype" w:hAnsi="Palatino Linotype"/>
        </w:rPr>
        <w:t>Een versie in P</w:t>
      </w:r>
      <w:r w:rsidR="002F1E6E">
        <w:rPr>
          <w:rFonts w:ascii="Palatino Linotype" w:hAnsi="Palatino Linotype"/>
        </w:rPr>
        <w:t>HP zonder classes en met PDO</w:t>
      </w:r>
      <w:r w:rsidRPr="004F0CC8">
        <w:rPr>
          <w:rFonts w:ascii="Palatino Linotype" w:hAnsi="Palatino Linotype"/>
        </w:rPr>
        <w:t xml:space="preserve"> </w:t>
      </w:r>
    </w:p>
    <w:p w:rsidR="00FE2CA7" w:rsidRDefault="00FE2CA7" w:rsidP="004F0CC8">
      <w:pPr>
        <w:pStyle w:val="Lijstalinea"/>
        <w:numPr>
          <w:ilvl w:val="0"/>
          <w:numId w:val="25"/>
        </w:numPr>
        <w:rPr>
          <w:rFonts w:ascii="Palatino Linotype" w:hAnsi="Palatino Linotype"/>
        </w:rPr>
      </w:pPr>
      <w:r w:rsidRPr="004F0CC8">
        <w:rPr>
          <w:rFonts w:ascii="Palatino Linotype" w:hAnsi="Palatino Linotype"/>
        </w:rPr>
        <w:t>Een versie in PHP met classes</w:t>
      </w:r>
    </w:p>
    <w:p w:rsidR="002F17F2" w:rsidRPr="004F0CC8" w:rsidRDefault="002F17F2" w:rsidP="004F0CC8">
      <w:pPr>
        <w:pStyle w:val="Lijstalinea"/>
        <w:numPr>
          <w:ilvl w:val="0"/>
          <w:numId w:val="2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Een versie in Laravel, je</w:t>
      </w:r>
      <w:r w:rsidR="00D932BE">
        <w:rPr>
          <w:rFonts w:ascii="Palatino Linotype" w:hAnsi="Palatino Linotype"/>
        </w:rPr>
        <w:t xml:space="preserve"> mag kiezen tussen versie 5.2,</w:t>
      </w:r>
      <w:r>
        <w:rPr>
          <w:rFonts w:ascii="Palatino Linotype" w:hAnsi="Palatino Linotype"/>
        </w:rPr>
        <w:t xml:space="preserve"> 5.4</w:t>
      </w:r>
      <w:r w:rsidR="00D932BE">
        <w:rPr>
          <w:rFonts w:ascii="Palatino Linotype" w:hAnsi="Palatino Linotype"/>
        </w:rPr>
        <w:t xml:space="preserve"> of 5.6</w:t>
      </w:r>
    </w:p>
    <w:p w:rsidR="004F0CC8" w:rsidRDefault="004F0CC8" w:rsidP="00FE2CA7">
      <w:pPr>
        <w:rPr>
          <w:rFonts w:ascii="Palatino Linotype" w:hAnsi="Palatino Linotype"/>
        </w:rPr>
      </w:pPr>
    </w:p>
    <w:p w:rsidR="002F17F2" w:rsidRDefault="002F17F2" w:rsidP="00FE2CA7">
      <w:pPr>
        <w:rPr>
          <w:rFonts w:ascii="Palatino Linotype" w:hAnsi="Palatino Linotype"/>
        </w:rPr>
      </w:pPr>
    </w:p>
    <w:p w:rsidR="004F0CC8" w:rsidRDefault="004F0CC8" w:rsidP="00FE2CA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Al deze versie</w:t>
      </w:r>
      <w:r w:rsidR="002F17F2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 xml:space="preserve"> moet</w:t>
      </w:r>
      <w:r w:rsidR="002F17F2">
        <w:rPr>
          <w:rFonts w:ascii="Palatino Linotype" w:hAnsi="Palatino Linotype"/>
        </w:rPr>
        <w:t>en</w:t>
      </w:r>
      <w:r>
        <w:rPr>
          <w:rFonts w:ascii="Palatino Linotype" w:hAnsi="Palatino Linotype"/>
        </w:rPr>
        <w:t xml:space="preserve"> op elkaar gebaseerd zijn. </w:t>
      </w:r>
      <w:r w:rsidR="002F17F2">
        <w:rPr>
          <w:rFonts w:ascii="Palatino Linotype" w:hAnsi="Palatino Linotype"/>
        </w:rPr>
        <w:t>Je maakt deze opdracht met 2 personen. Beide personen moeten de code delen via GIT. En beide personen moeten de code kunnen uitleggen.</w:t>
      </w:r>
    </w:p>
    <w:p w:rsidR="002F1E6E" w:rsidRDefault="002F1E6E" w:rsidP="00FE2CA7">
      <w:pPr>
        <w:rPr>
          <w:rFonts w:ascii="Palatino Linotype" w:hAnsi="Palatino Linotype"/>
        </w:rPr>
      </w:pPr>
    </w:p>
    <w:p w:rsidR="002F1E6E" w:rsidRDefault="002F1E6E" w:rsidP="00FE2CA7">
      <w:pPr>
        <w:rPr>
          <w:rFonts w:ascii="Palatino Linotype" w:hAnsi="Palatino Linotype"/>
        </w:rPr>
      </w:pPr>
    </w:p>
    <w:p w:rsidR="002F1E6E" w:rsidRDefault="002F1E6E" w:rsidP="00FE2CA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Opleveren: Vrijdag 27 april.</w:t>
      </w:r>
    </w:p>
    <w:p w:rsidR="002F17F2" w:rsidRDefault="002F17F2" w:rsidP="00FE2CA7">
      <w:pPr>
        <w:rPr>
          <w:rFonts w:ascii="Palatino Linotype" w:hAnsi="Palatino Linotype"/>
        </w:rPr>
      </w:pPr>
    </w:p>
    <w:p w:rsidR="002F17F2" w:rsidRPr="00FE2CA7" w:rsidRDefault="002F17F2" w:rsidP="00FE2CA7">
      <w:pPr>
        <w:rPr>
          <w:rFonts w:ascii="Palatino Linotype" w:hAnsi="Palatino Linotype"/>
        </w:rPr>
      </w:pPr>
    </w:p>
    <w:sectPr w:rsidR="002F17F2" w:rsidRPr="00FE2CA7" w:rsidSect="006B2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B8A" w:rsidRDefault="00B01B8A" w:rsidP="00054B2E">
      <w:r>
        <w:separator/>
      </w:r>
    </w:p>
  </w:endnote>
  <w:endnote w:type="continuationSeparator" w:id="0">
    <w:p w:rsidR="00B01B8A" w:rsidRDefault="00B01B8A" w:rsidP="00054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B8A" w:rsidRDefault="00B01B8A" w:rsidP="00054B2E">
      <w:r>
        <w:separator/>
      </w:r>
    </w:p>
  </w:footnote>
  <w:footnote w:type="continuationSeparator" w:id="0">
    <w:p w:rsidR="00B01B8A" w:rsidRDefault="00B01B8A" w:rsidP="00054B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F35"/>
    <w:multiLevelType w:val="hybridMultilevel"/>
    <w:tmpl w:val="1456A7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81D4F"/>
    <w:multiLevelType w:val="hybridMultilevel"/>
    <w:tmpl w:val="819EFE98"/>
    <w:lvl w:ilvl="0" w:tplc="B590FEB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650"/>
    <w:multiLevelType w:val="multilevel"/>
    <w:tmpl w:val="476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63D4F"/>
    <w:multiLevelType w:val="hybridMultilevel"/>
    <w:tmpl w:val="8B8CF2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C62BDE"/>
    <w:multiLevelType w:val="hybridMultilevel"/>
    <w:tmpl w:val="C84243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02E7D"/>
    <w:multiLevelType w:val="hybridMultilevel"/>
    <w:tmpl w:val="9A4824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57DE9"/>
    <w:multiLevelType w:val="hybridMultilevel"/>
    <w:tmpl w:val="35848D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E421F"/>
    <w:multiLevelType w:val="hybridMultilevel"/>
    <w:tmpl w:val="B6A670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26055"/>
    <w:multiLevelType w:val="hybridMultilevel"/>
    <w:tmpl w:val="8AD6D3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23858"/>
    <w:multiLevelType w:val="hybridMultilevel"/>
    <w:tmpl w:val="756C4ADC"/>
    <w:lvl w:ilvl="0" w:tplc="487A05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E62F58"/>
    <w:multiLevelType w:val="hybridMultilevel"/>
    <w:tmpl w:val="C812DAF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04632"/>
    <w:multiLevelType w:val="hybridMultilevel"/>
    <w:tmpl w:val="C9BA96DA"/>
    <w:lvl w:ilvl="0" w:tplc="97FAB93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16FF4"/>
    <w:multiLevelType w:val="hybridMultilevel"/>
    <w:tmpl w:val="576A12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971E6"/>
    <w:multiLevelType w:val="hybridMultilevel"/>
    <w:tmpl w:val="8D2095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93013"/>
    <w:multiLevelType w:val="hybridMultilevel"/>
    <w:tmpl w:val="1BB2EB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C17EC8"/>
    <w:multiLevelType w:val="hybridMultilevel"/>
    <w:tmpl w:val="32AEC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F1BB0"/>
    <w:multiLevelType w:val="hybridMultilevel"/>
    <w:tmpl w:val="BBCE4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24EB9"/>
    <w:multiLevelType w:val="hybridMultilevel"/>
    <w:tmpl w:val="AA98FF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63FAE"/>
    <w:multiLevelType w:val="hybridMultilevel"/>
    <w:tmpl w:val="65421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611E4"/>
    <w:multiLevelType w:val="hybridMultilevel"/>
    <w:tmpl w:val="FFD64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C37687"/>
    <w:multiLevelType w:val="hybridMultilevel"/>
    <w:tmpl w:val="8BF847AC"/>
    <w:lvl w:ilvl="0" w:tplc="04130015">
      <w:start w:val="13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46F18E7"/>
    <w:multiLevelType w:val="hybridMultilevel"/>
    <w:tmpl w:val="288273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D839B4"/>
    <w:multiLevelType w:val="hybridMultilevel"/>
    <w:tmpl w:val="99908F72"/>
    <w:lvl w:ilvl="0" w:tplc="487A0582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013189"/>
    <w:multiLevelType w:val="multilevel"/>
    <w:tmpl w:val="080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685318"/>
    <w:multiLevelType w:val="hybridMultilevel"/>
    <w:tmpl w:val="07B03F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0"/>
  </w:num>
  <w:num w:numId="4">
    <w:abstractNumId w:val="8"/>
  </w:num>
  <w:num w:numId="5">
    <w:abstractNumId w:val="19"/>
  </w:num>
  <w:num w:numId="6">
    <w:abstractNumId w:val="17"/>
  </w:num>
  <w:num w:numId="7">
    <w:abstractNumId w:val="15"/>
  </w:num>
  <w:num w:numId="8">
    <w:abstractNumId w:val="0"/>
  </w:num>
  <w:num w:numId="9">
    <w:abstractNumId w:val="13"/>
  </w:num>
  <w:num w:numId="10">
    <w:abstractNumId w:val="22"/>
  </w:num>
  <w:num w:numId="11">
    <w:abstractNumId w:val="14"/>
  </w:num>
  <w:num w:numId="12">
    <w:abstractNumId w:val="9"/>
  </w:num>
  <w:num w:numId="13">
    <w:abstractNumId w:val="16"/>
  </w:num>
  <w:num w:numId="14">
    <w:abstractNumId w:val="4"/>
  </w:num>
  <w:num w:numId="15">
    <w:abstractNumId w:val="5"/>
  </w:num>
  <w:num w:numId="16">
    <w:abstractNumId w:val="7"/>
  </w:num>
  <w:num w:numId="17">
    <w:abstractNumId w:val="6"/>
  </w:num>
  <w:num w:numId="18">
    <w:abstractNumId w:val="18"/>
  </w:num>
  <w:num w:numId="19">
    <w:abstractNumId w:val="24"/>
  </w:num>
  <w:num w:numId="20">
    <w:abstractNumId w:val="2"/>
  </w:num>
  <w:num w:numId="21">
    <w:abstractNumId w:val="23"/>
  </w:num>
  <w:num w:numId="22">
    <w:abstractNumId w:val="12"/>
  </w:num>
  <w:num w:numId="23">
    <w:abstractNumId w:val="21"/>
  </w:num>
  <w:num w:numId="24">
    <w:abstractNumId w:val="10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/>
  <w:attachedTemplate r:id="rId1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84E7F"/>
    <w:rsid w:val="00001589"/>
    <w:rsid w:val="000107E0"/>
    <w:rsid w:val="0002518E"/>
    <w:rsid w:val="00026BE1"/>
    <w:rsid w:val="00030135"/>
    <w:rsid w:val="00031435"/>
    <w:rsid w:val="00031CB7"/>
    <w:rsid w:val="00034F27"/>
    <w:rsid w:val="000434DB"/>
    <w:rsid w:val="00045D94"/>
    <w:rsid w:val="00054B2E"/>
    <w:rsid w:val="00060BFC"/>
    <w:rsid w:val="00064D35"/>
    <w:rsid w:val="00065D63"/>
    <w:rsid w:val="000703E4"/>
    <w:rsid w:val="0008333C"/>
    <w:rsid w:val="00084E7F"/>
    <w:rsid w:val="00087B20"/>
    <w:rsid w:val="00094A12"/>
    <w:rsid w:val="000B354A"/>
    <w:rsid w:val="000B7DFF"/>
    <w:rsid w:val="000C2E45"/>
    <w:rsid w:val="000C5C44"/>
    <w:rsid w:val="000C73C8"/>
    <w:rsid w:val="000C7CDA"/>
    <w:rsid w:val="000D3D3F"/>
    <w:rsid w:val="000D41E6"/>
    <w:rsid w:val="000E1E2B"/>
    <w:rsid w:val="000E48D5"/>
    <w:rsid w:val="000E71D9"/>
    <w:rsid w:val="000F07E4"/>
    <w:rsid w:val="00100495"/>
    <w:rsid w:val="00104CE0"/>
    <w:rsid w:val="00106188"/>
    <w:rsid w:val="00114215"/>
    <w:rsid w:val="001173E1"/>
    <w:rsid w:val="001224AA"/>
    <w:rsid w:val="0012607C"/>
    <w:rsid w:val="001342D3"/>
    <w:rsid w:val="00140E40"/>
    <w:rsid w:val="00145162"/>
    <w:rsid w:val="00160A5C"/>
    <w:rsid w:val="0016408B"/>
    <w:rsid w:val="00171D08"/>
    <w:rsid w:val="00173E92"/>
    <w:rsid w:val="00180CF0"/>
    <w:rsid w:val="00186AE6"/>
    <w:rsid w:val="001A1D63"/>
    <w:rsid w:val="001B1310"/>
    <w:rsid w:val="001D0723"/>
    <w:rsid w:val="001F06AD"/>
    <w:rsid w:val="002055F4"/>
    <w:rsid w:val="00211FC7"/>
    <w:rsid w:val="00216981"/>
    <w:rsid w:val="00217DA3"/>
    <w:rsid w:val="00220ED5"/>
    <w:rsid w:val="00223A87"/>
    <w:rsid w:val="0022527F"/>
    <w:rsid w:val="002313FC"/>
    <w:rsid w:val="00232032"/>
    <w:rsid w:val="00243833"/>
    <w:rsid w:val="002444B5"/>
    <w:rsid w:val="00246812"/>
    <w:rsid w:val="002518B7"/>
    <w:rsid w:val="002549A2"/>
    <w:rsid w:val="00254AC2"/>
    <w:rsid w:val="00263F5E"/>
    <w:rsid w:val="00264C46"/>
    <w:rsid w:val="00270C7D"/>
    <w:rsid w:val="00272001"/>
    <w:rsid w:val="00274A24"/>
    <w:rsid w:val="00280FD4"/>
    <w:rsid w:val="002A14E8"/>
    <w:rsid w:val="002A40E5"/>
    <w:rsid w:val="002B2A38"/>
    <w:rsid w:val="002B4805"/>
    <w:rsid w:val="002D0A03"/>
    <w:rsid w:val="002D2A0D"/>
    <w:rsid w:val="002D50BF"/>
    <w:rsid w:val="002E13D9"/>
    <w:rsid w:val="002F17F2"/>
    <w:rsid w:val="002F1E6E"/>
    <w:rsid w:val="0030010D"/>
    <w:rsid w:val="00300588"/>
    <w:rsid w:val="00302F04"/>
    <w:rsid w:val="003067E5"/>
    <w:rsid w:val="00310198"/>
    <w:rsid w:val="00315459"/>
    <w:rsid w:val="003166A9"/>
    <w:rsid w:val="00323826"/>
    <w:rsid w:val="003239B7"/>
    <w:rsid w:val="0033610F"/>
    <w:rsid w:val="003452C6"/>
    <w:rsid w:val="00357E11"/>
    <w:rsid w:val="003734FD"/>
    <w:rsid w:val="00374E5B"/>
    <w:rsid w:val="003758EA"/>
    <w:rsid w:val="0037727E"/>
    <w:rsid w:val="00384CC4"/>
    <w:rsid w:val="00390105"/>
    <w:rsid w:val="00391BE1"/>
    <w:rsid w:val="0039264A"/>
    <w:rsid w:val="003A0918"/>
    <w:rsid w:val="003B4FEB"/>
    <w:rsid w:val="003D09A1"/>
    <w:rsid w:val="003D1F41"/>
    <w:rsid w:val="003E16D3"/>
    <w:rsid w:val="003E4398"/>
    <w:rsid w:val="003F1490"/>
    <w:rsid w:val="003F27D1"/>
    <w:rsid w:val="00405006"/>
    <w:rsid w:val="00405243"/>
    <w:rsid w:val="00407CDD"/>
    <w:rsid w:val="00416CCB"/>
    <w:rsid w:val="00417065"/>
    <w:rsid w:val="00421A64"/>
    <w:rsid w:val="00430075"/>
    <w:rsid w:val="00433888"/>
    <w:rsid w:val="004444CC"/>
    <w:rsid w:val="00450822"/>
    <w:rsid w:val="00454C94"/>
    <w:rsid w:val="00456B5E"/>
    <w:rsid w:val="00457098"/>
    <w:rsid w:val="00460124"/>
    <w:rsid w:val="00462730"/>
    <w:rsid w:val="0046281C"/>
    <w:rsid w:val="00477A46"/>
    <w:rsid w:val="0048014E"/>
    <w:rsid w:val="00487930"/>
    <w:rsid w:val="00496530"/>
    <w:rsid w:val="00497586"/>
    <w:rsid w:val="00497D5D"/>
    <w:rsid w:val="004C0E1D"/>
    <w:rsid w:val="004C3979"/>
    <w:rsid w:val="004C3DF5"/>
    <w:rsid w:val="004E4F9C"/>
    <w:rsid w:val="004F08C1"/>
    <w:rsid w:val="004F0CC8"/>
    <w:rsid w:val="004F5997"/>
    <w:rsid w:val="00501D1B"/>
    <w:rsid w:val="00506077"/>
    <w:rsid w:val="00507623"/>
    <w:rsid w:val="00511DF7"/>
    <w:rsid w:val="00515D8A"/>
    <w:rsid w:val="00524106"/>
    <w:rsid w:val="0052443C"/>
    <w:rsid w:val="00534065"/>
    <w:rsid w:val="00534BFC"/>
    <w:rsid w:val="005351CA"/>
    <w:rsid w:val="00535364"/>
    <w:rsid w:val="00535C96"/>
    <w:rsid w:val="0054237F"/>
    <w:rsid w:val="005446BE"/>
    <w:rsid w:val="00554D3D"/>
    <w:rsid w:val="00561864"/>
    <w:rsid w:val="00583BEB"/>
    <w:rsid w:val="00592473"/>
    <w:rsid w:val="00596B18"/>
    <w:rsid w:val="0059736F"/>
    <w:rsid w:val="005978D4"/>
    <w:rsid w:val="005A12C6"/>
    <w:rsid w:val="005B16EE"/>
    <w:rsid w:val="005B4D3D"/>
    <w:rsid w:val="005C03AB"/>
    <w:rsid w:val="005C25E1"/>
    <w:rsid w:val="005D7D59"/>
    <w:rsid w:val="005E4AC0"/>
    <w:rsid w:val="005F3407"/>
    <w:rsid w:val="005F5FC2"/>
    <w:rsid w:val="005F7A48"/>
    <w:rsid w:val="00600746"/>
    <w:rsid w:val="00603978"/>
    <w:rsid w:val="00606C8F"/>
    <w:rsid w:val="00610386"/>
    <w:rsid w:val="00617980"/>
    <w:rsid w:val="0063052B"/>
    <w:rsid w:val="006410B5"/>
    <w:rsid w:val="00654CB8"/>
    <w:rsid w:val="00660B2E"/>
    <w:rsid w:val="00663F74"/>
    <w:rsid w:val="00676D9A"/>
    <w:rsid w:val="00680431"/>
    <w:rsid w:val="00682291"/>
    <w:rsid w:val="0068294D"/>
    <w:rsid w:val="00692B46"/>
    <w:rsid w:val="00693D42"/>
    <w:rsid w:val="006A1B22"/>
    <w:rsid w:val="006A1E52"/>
    <w:rsid w:val="006B2389"/>
    <w:rsid w:val="006B5098"/>
    <w:rsid w:val="006C4C21"/>
    <w:rsid w:val="006D0CD3"/>
    <w:rsid w:val="006D3662"/>
    <w:rsid w:val="006E103D"/>
    <w:rsid w:val="006E466F"/>
    <w:rsid w:val="006E486F"/>
    <w:rsid w:val="006F3DF3"/>
    <w:rsid w:val="006F4729"/>
    <w:rsid w:val="00703330"/>
    <w:rsid w:val="0070344E"/>
    <w:rsid w:val="00713CEC"/>
    <w:rsid w:val="00721838"/>
    <w:rsid w:val="00722D3E"/>
    <w:rsid w:val="00723951"/>
    <w:rsid w:val="007409D8"/>
    <w:rsid w:val="00743FBD"/>
    <w:rsid w:val="00745E58"/>
    <w:rsid w:val="00754B1E"/>
    <w:rsid w:val="007553D5"/>
    <w:rsid w:val="00757404"/>
    <w:rsid w:val="00760ED0"/>
    <w:rsid w:val="007640A2"/>
    <w:rsid w:val="00766294"/>
    <w:rsid w:val="0077224D"/>
    <w:rsid w:val="007737F3"/>
    <w:rsid w:val="0077452B"/>
    <w:rsid w:val="00782D55"/>
    <w:rsid w:val="00791CF3"/>
    <w:rsid w:val="00794553"/>
    <w:rsid w:val="007965B0"/>
    <w:rsid w:val="007B068B"/>
    <w:rsid w:val="007B7781"/>
    <w:rsid w:val="007B7ADC"/>
    <w:rsid w:val="007C1F96"/>
    <w:rsid w:val="007C4332"/>
    <w:rsid w:val="007E082C"/>
    <w:rsid w:val="007E41F2"/>
    <w:rsid w:val="007E5790"/>
    <w:rsid w:val="007F2F8F"/>
    <w:rsid w:val="007F73D4"/>
    <w:rsid w:val="007F77EF"/>
    <w:rsid w:val="00812EF1"/>
    <w:rsid w:val="00832470"/>
    <w:rsid w:val="00837EC7"/>
    <w:rsid w:val="008505EB"/>
    <w:rsid w:val="00855469"/>
    <w:rsid w:val="008575DC"/>
    <w:rsid w:val="00861D40"/>
    <w:rsid w:val="008766A0"/>
    <w:rsid w:val="00876B48"/>
    <w:rsid w:val="0088709E"/>
    <w:rsid w:val="0089130A"/>
    <w:rsid w:val="0089777C"/>
    <w:rsid w:val="008B2552"/>
    <w:rsid w:val="008B5316"/>
    <w:rsid w:val="008C5219"/>
    <w:rsid w:val="008C6C69"/>
    <w:rsid w:val="008D5304"/>
    <w:rsid w:val="008D7A28"/>
    <w:rsid w:val="008F4216"/>
    <w:rsid w:val="00902F3E"/>
    <w:rsid w:val="00905134"/>
    <w:rsid w:val="009226B0"/>
    <w:rsid w:val="0092284E"/>
    <w:rsid w:val="0093463D"/>
    <w:rsid w:val="009362BB"/>
    <w:rsid w:val="009376B0"/>
    <w:rsid w:val="00940783"/>
    <w:rsid w:val="00941186"/>
    <w:rsid w:val="009462FD"/>
    <w:rsid w:val="009604C7"/>
    <w:rsid w:val="009878B5"/>
    <w:rsid w:val="0099163A"/>
    <w:rsid w:val="00992601"/>
    <w:rsid w:val="009A036B"/>
    <w:rsid w:val="009A2947"/>
    <w:rsid w:val="009A525D"/>
    <w:rsid w:val="009A77C5"/>
    <w:rsid w:val="009B2733"/>
    <w:rsid w:val="009B3E1F"/>
    <w:rsid w:val="009B3F60"/>
    <w:rsid w:val="009B5851"/>
    <w:rsid w:val="009C4CA3"/>
    <w:rsid w:val="009C50AF"/>
    <w:rsid w:val="009D24DA"/>
    <w:rsid w:val="009E21D8"/>
    <w:rsid w:val="009E69CD"/>
    <w:rsid w:val="009F2D58"/>
    <w:rsid w:val="009F62C2"/>
    <w:rsid w:val="009F74E6"/>
    <w:rsid w:val="00A13604"/>
    <w:rsid w:val="00A300F7"/>
    <w:rsid w:val="00A31057"/>
    <w:rsid w:val="00A346CA"/>
    <w:rsid w:val="00A3549B"/>
    <w:rsid w:val="00A3696F"/>
    <w:rsid w:val="00A37D43"/>
    <w:rsid w:val="00A40CDB"/>
    <w:rsid w:val="00A4326E"/>
    <w:rsid w:val="00A44267"/>
    <w:rsid w:val="00A461B7"/>
    <w:rsid w:val="00A505F0"/>
    <w:rsid w:val="00A55444"/>
    <w:rsid w:val="00A60470"/>
    <w:rsid w:val="00A66F4A"/>
    <w:rsid w:val="00A90F8D"/>
    <w:rsid w:val="00A92751"/>
    <w:rsid w:val="00A93EED"/>
    <w:rsid w:val="00AA2383"/>
    <w:rsid w:val="00AA79E5"/>
    <w:rsid w:val="00AB0AEA"/>
    <w:rsid w:val="00AD348C"/>
    <w:rsid w:val="00AD3F8E"/>
    <w:rsid w:val="00AD4F45"/>
    <w:rsid w:val="00AD7127"/>
    <w:rsid w:val="00AE65DD"/>
    <w:rsid w:val="00AF0C35"/>
    <w:rsid w:val="00B00E34"/>
    <w:rsid w:val="00B01B8A"/>
    <w:rsid w:val="00B1597E"/>
    <w:rsid w:val="00B22D8B"/>
    <w:rsid w:val="00B23998"/>
    <w:rsid w:val="00B35C08"/>
    <w:rsid w:val="00B443B0"/>
    <w:rsid w:val="00B46B34"/>
    <w:rsid w:val="00B50747"/>
    <w:rsid w:val="00B60510"/>
    <w:rsid w:val="00B67695"/>
    <w:rsid w:val="00B724C3"/>
    <w:rsid w:val="00B743B8"/>
    <w:rsid w:val="00B82913"/>
    <w:rsid w:val="00B83F16"/>
    <w:rsid w:val="00B94EEF"/>
    <w:rsid w:val="00B95E57"/>
    <w:rsid w:val="00BB0C31"/>
    <w:rsid w:val="00BB4B97"/>
    <w:rsid w:val="00BB62B0"/>
    <w:rsid w:val="00BC2088"/>
    <w:rsid w:val="00BC6E15"/>
    <w:rsid w:val="00BD76B4"/>
    <w:rsid w:val="00BE0F39"/>
    <w:rsid w:val="00BE5CE4"/>
    <w:rsid w:val="00BF21D3"/>
    <w:rsid w:val="00BF6803"/>
    <w:rsid w:val="00C03714"/>
    <w:rsid w:val="00C0515A"/>
    <w:rsid w:val="00C143A5"/>
    <w:rsid w:val="00C25CF4"/>
    <w:rsid w:val="00C26718"/>
    <w:rsid w:val="00C27E14"/>
    <w:rsid w:val="00C33D36"/>
    <w:rsid w:val="00C34F31"/>
    <w:rsid w:val="00C3770E"/>
    <w:rsid w:val="00C41724"/>
    <w:rsid w:val="00C50EAF"/>
    <w:rsid w:val="00C520A9"/>
    <w:rsid w:val="00C57881"/>
    <w:rsid w:val="00C67F74"/>
    <w:rsid w:val="00C71214"/>
    <w:rsid w:val="00C7275A"/>
    <w:rsid w:val="00C765FF"/>
    <w:rsid w:val="00C85D52"/>
    <w:rsid w:val="00C93366"/>
    <w:rsid w:val="00C93ACA"/>
    <w:rsid w:val="00C9530D"/>
    <w:rsid w:val="00CB098E"/>
    <w:rsid w:val="00CB29DA"/>
    <w:rsid w:val="00CC1142"/>
    <w:rsid w:val="00CD402A"/>
    <w:rsid w:val="00CD4A00"/>
    <w:rsid w:val="00CE5944"/>
    <w:rsid w:val="00CF2C85"/>
    <w:rsid w:val="00CF3CB8"/>
    <w:rsid w:val="00CF4F1A"/>
    <w:rsid w:val="00CF5A43"/>
    <w:rsid w:val="00D05673"/>
    <w:rsid w:val="00D1165A"/>
    <w:rsid w:val="00D16A79"/>
    <w:rsid w:val="00D2155F"/>
    <w:rsid w:val="00D26470"/>
    <w:rsid w:val="00D36013"/>
    <w:rsid w:val="00D3650F"/>
    <w:rsid w:val="00D454DC"/>
    <w:rsid w:val="00D4566A"/>
    <w:rsid w:val="00D528E0"/>
    <w:rsid w:val="00D545DD"/>
    <w:rsid w:val="00D70B5B"/>
    <w:rsid w:val="00D727F6"/>
    <w:rsid w:val="00D85E6E"/>
    <w:rsid w:val="00D8704D"/>
    <w:rsid w:val="00D932BE"/>
    <w:rsid w:val="00D95AB9"/>
    <w:rsid w:val="00DA2EB0"/>
    <w:rsid w:val="00DB1865"/>
    <w:rsid w:val="00DB3F35"/>
    <w:rsid w:val="00DB42AA"/>
    <w:rsid w:val="00DB44F5"/>
    <w:rsid w:val="00DC254E"/>
    <w:rsid w:val="00DC2F29"/>
    <w:rsid w:val="00DC3DC0"/>
    <w:rsid w:val="00DD7CCE"/>
    <w:rsid w:val="00DE18F8"/>
    <w:rsid w:val="00DE1F4F"/>
    <w:rsid w:val="00DF0707"/>
    <w:rsid w:val="00E10198"/>
    <w:rsid w:val="00E133C0"/>
    <w:rsid w:val="00E242FE"/>
    <w:rsid w:val="00E2652D"/>
    <w:rsid w:val="00E26D6D"/>
    <w:rsid w:val="00E32583"/>
    <w:rsid w:val="00E33A74"/>
    <w:rsid w:val="00E37E08"/>
    <w:rsid w:val="00E514EB"/>
    <w:rsid w:val="00E61745"/>
    <w:rsid w:val="00E62A7C"/>
    <w:rsid w:val="00E66F8B"/>
    <w:rsid w:val="00E718A4"/>
    <w:rsid w:val="00E7756C"/>
    <w:rsid w:val="00E803B8"/>
    <w:rsid w:val="00E83FC4"/>
    <w:rsid w:val="00E87727"/>
    <w:rsid w:val="00E9051C"/>
    <w:rsid w:val="00E930B7"/>
    <w:rsid w:val="00E95174"/>
    <w:rsid w:val="00EA1D1D"/>
    <w:rsid w:val="00EA62D7"/>
    <w:rsid w:val="00EB1A1C"/>
    <w:rsid w:val="00EB4F17"/>
    <w:rsid w:val="00EC31B6"/>
    <w:rsid w:val="00ED245B"/>
    <w:rsid w:val="00ED2662"/>
    <w:rsid w:val="00EE18BB"/>
    <w:rsid w:val="00EE2D28"/>
    <w:rsid w:val="00EF1A74"/>
    <w:rsid w:val="00F02420"/>
    <w:rsid w:val="00F03886"/>
    <w:rsid w:val="00F04944"/>
    <w:rsid w:val="00F11F6F"/>
    <w:rsid w:val="00F15900"/>
    <w:rsid w:val="00F2027F"/>
    <w:rsid w:val="00F24768"/>
    <w:rsid w:val="00F257F1"/>
    <w:rsid w:val="00F30014"/>
    <w:rsid w:val="00F308E5"/>
    <w:rsid w:val="00F33EF9"/>
    <w:rsid w:val="00F378BC"/>
    <w:rsid w:val="00F41F6E"/>
    <w:rsid w:val="00F42045"/>
    <w:rsid w:val="00F44866"/>
    <w:rsid w:val="00F63B7B"/>
    <w:rsid w:val="00F70EB8"/>
    <w:rsid w:val="00F736F5"/>
    <w:rsid w:val="00F737D2"/>
    <w:rsid w:val="00F74F2D"/>
    <w:rsid w:val="00F77F91"/>
    <w:rsid w:val="00F8104A"/>
    <w:rsid w:val="00F8380F"/>
    <w:rsid w:val="00F87618"/>
    <w:rsid w:val="00F9029C"/>
    <w:rsid w:val="00F9113B"/>
    <w:rsid w:val="00F971C8"/>
    <w:rsid w:val="00FA361D"/>
    <w:rsid w:val="00FB6C00"/>
    <w:rsid w:val="00FC0C31"/>
    <w:rsid w:val="00FC27E1"/>
    <w:rsid w:val="00FC4CC4"/>
    <w:rsid w:val="00FC5170"/>
    <w:rsid w:val="00FD381D"/>
    <w:rsid w:val="00FE2CA7"/>
    <w:rsid w:val="00FE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F06AD"/>
    <w:rPr>
      <w:rFonts w:ascii="Times New Roman" w:eastAsia="Times New Roman" w:hAnsi="Times New Roman"/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9"/>
    <w:qFormat/>
    <w:rsid w:val="001F06AD"/>
    <w:pPr>
      <w:keepNext/>
      <w:outlineLvl w:val="0"/>
    </w:pPr>
    <w:rPr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5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5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1F06AD"/>
    <w:rPr>
      <w:rFonts w:ascii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semiHidden/>
    <w:rsid w:val="001F06A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F06AD"/>
    <w:rPr>
      <w:rFonts w:ascii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rsid w:val="001F06A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F06AD"/>
    <w:rPr>
      <w:rFonts w:ascii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rsid w:val="001F06AD"/>
    <w:rPr>
      <w:color w:val="0000FF"/>
      <w:u w:val="single"/>
    </w:rPr>
  </w:style>
  <w:style w:type="table" w:styleId="Tabelraster">
    <w:name w:val="Table Grid"/>
    <w:basedOn w:val="Standaardtabel"/>
    <w:uiPriority w:val="99"/>
    <w:rsid w:val="001F06AD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rsid w:val="001F06A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06AD"/>
    <w:rPr>
      <w:rFonts w:ascii="Tahoma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C3DF5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416CC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eastAsia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416CCB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eastAsia="en-US" w:bidi="en-US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416CCB"/>
    <w:pPr>
      <w:spacing w:after="560"/>
      <w:jc w:val="center"/>
    </w:pPr>
    <w:rPr>
      <w:rFonts w:asciiTheme="majorHAnsi" w:eastAsiaTheme="majorEastAsia" w:hAnsiTheme="majorHAnsi" w:cstheme="majorBidi"/>
      <w:caps/>
      <w:spacing w:val="20"/>
      <w:sz w:val="18"/>
      <w:szCs w:val="18"/>
      <w:lang w:eastAsia="en-US" w:bidi="en-US"/>
    </w:rPr>
  </w:style>
  <w:style w:type="character" w:customStyle="1" w:styleId="SubtitelChar">
    <w:name w:val="Subtitel Char"/>
    <w:basedOn w:val="Standaardalinea-lettertype"/>
    <w:link w:val="Subtitel"/>
    <w:uiPriority w:val="11"/>
    <w:rsid w:val="00416CCB"/>
    <w:rPr>
      <w:rFonts w:asciiTheme="majorHAnsi" w:eastAsiaTheme="majorEastAsia" w:hAnsiTheme="majorHAnsi" w:cstheme="majorBidi"/>
      <w:caps/>
      <w:spacing w:val="20"/>
      <w:sz w:val="18"/>
      <w:szCs w:val="18"/>
      <w:lang w:eastAsia="en-US" w:bidi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5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56B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O2%20Toets%20SQL%20P3_uit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AO2 Toets SQL P3_uitw.dotx</Template>
  <TotalTime>47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BKR02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BKR02</dc:creator>
  <cp:lastModifiedBy>BKR02</cp:lastModifiedBy>
  <cp:revision>15</cp:revision>
  <cp:lastPrinted>2013-12-17T13:42:00Z</cp:lastPrinted>
  <dcterms:created xsi:type="dcterms:W3CDTF">2018-02-23T07:35:00Z</dcterms:created>
  <dcterms:modified xsi:type="dcterms:W3CDTF">2018-04-13T07:17:00Z</dcterms:modified>
</cp:coreProperties>
</file>